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14EDC2B3" w:rsidR="00746D2E" w:rsidRDefault="00CC2D88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C9B2C" wp14:editId="5F2DC2E5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36525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365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74E229D7" w:rsidR="006F3721" w:rsidRPr="00AF7A71" w:rsidRDefault="006F3721" w:rsidP="00860730">
                            <w:pPr>
                              <w:jc w:val="center"/>
                              <w:rPr>
                                <w:rFonts w:ascii="Times New Roman" w:hAnsi="Times New Roman"/>
                                <w:sz w:val="56"/>
                              </w:rPr>
                            </w:pPr>
                            <w:r w:rsidRPr="002B3869">
                              <w:rPr>
                                <w:rFonts w:ascii="Times New Roman" w:hAnsi="Times New Roman"/>
                                <w:sz w:val="56"/>
                              </w:rPr>
                              <w:t>Report –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  <w:r w:rsidR="00CC2D88" w:rsidRPr="00AF7A71">
                              <w:rPr>
                                <w:rFonts w:ascii="Times New Roman" w:hAnsi="Times New Roman"/>
                                <w:sz w:val="56"/>
                              </w:rPr>
                              <w:t xml:space="preserve">“Best Care Medical Store </w:t>
                            </w:r>
                            <w:r w:rsidR="00AF7A71" w:rsidRPr="00AF7A71">
                              <w:rPr>
                                <w:rFonts w:ascii="Times New Roman" w:hAnsi="Times New Roman"/>
                                <w:sz w:val="56"/>
                              </w:rPr>
                              <w:t>Management</w:t>
                            </w:r>
                            <w:r w:rsidR="00CC2D88" w:rsidRPr="00AF7A71">
                              <w:rPr>
                                <w:rFonts w:ascii="Times New Roman" w:hAnsi="Times New Roman"/>
                                <w:sz w:val="56"/>
                              </w:rPr>
                              <w:t xml:space="preserve"> System”</w:t>
                            </w:r>
                            <w:r w:rsidRPr="00AF7A71">
                              <w:rPr>
                                <w:rFonts w:ascii="Times New Roman" w:hAnsi="Times New Roman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AF7A71" w:rsidRDefault="006F3721" w:rsidP="00860730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10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" filled="f" stroked="f" strokeweight=".5pt">
                <v:textbox>
                  <w:txbxContent>
                    <w:p w14:paraId="48DC9B5B" w14:textId="74E229D7" w:rsidR="006F3721" w:rsidRPr="00AF7A71" w:rsidRDefault="006F3721" w:rsidP="00860730">
                      <w:pPr>
                        <w:jc w:val="center"/>
                        <w:rPr>
                          <w:rFonts w:ascii="Times New Roman" w:hAnsi="Times New Roman"/>
                          <w:sz w:val="56"/>
                        </w:rPr>
                      </w:pPr>
                      <w:r w:rsidRPr="002B3869">
                        <w:rPr>
                          <w:rFonts w:ascii="Times New Roman" w:hAnsi="Times New Roman"/>
                          <w:sz w:val="56"/>
                        </w:rPr>
                        <w:t>Report –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  <w:r w:rsidR="00CC2D88" w:rsidRPr="00AF7A71">
                        <w:rPr>
                          <w:rFonts w:ascii="Times New Roman" w:hAnsi="Times New Roman"/>
                          <w:sz w:val="56"/>
                        </w:rPr>
                        <w:t xml:space="preserve">“Best Care Medical Store </w:t>
                      </w:r>
                      <w:r w:rsidR="00AF7A71" w:rsidRPr="00AF7A71">
                        <w:rPr>
                          <w:rFonts w:ascii="Times New Roman" w:hAnsi="Times New Roman"/>
                          <w:sz w:val="56"/>
                        </w:rPr>
                        <w:t>Management</w:t>
                      </w:r>
                      <w:r w:rsidR="00CC2D88" w:rsidRPr="00AF7A71">
                        <w:rPr>
                          <w:rFonts w:ascii="Times New Roman" w:hAnsi="Times New Roman"/>
                          <w:sz w:val="56"/>
                        </w:rPr>
                        <w:t xml:space="preserve"> System”</w:t>
                      </w:r>
                      <w:r w:rsidRPr="00AF7A71">
                        <w:rPr>
                          <w:rFonts w:ascii="Times New Roman" w:hAnsi="Times New Roman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AF7A71" w:rsidRDefault="006F3721" w:rsidP="00860730">
                      <w:pPr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860730"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56192" behindDoc="0" locked="0" layoutInCell="1" allowOverlap="1" wp14:anchorId="48DC9B2A" wp14:editId="4D8A6CF9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60730"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C59C92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2E49A5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0B863121" w:rsidR="001B4CE7" w:rsidRPr="007B3ACD" w:rsidRDefault="00CC2D8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Samudrala Apurva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E8261A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1"/>
    <w:bookmarkEnd w:id="2"/>
    <w:bookmarkEnd w:id="3"/>
    <w:bookmarkEnd w:id="4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93FCA" w14:textId="77777777" w:rsidR="00E8261A" w:rsidRDefault="00E8261A" w:rsidP="006A582B">
      <w:r>
        <w:separator/>
      </w:r>
    </w:p>
  </w:endnote>
  <w:endnote w:type="continuationSeparator" w:id="0">
    <w:p w14:paraId="2560007C" w14:textId="77777777" w:rsidR="00E8261A" w:rsidRDefault="00E8261A" w:rsidP="006A582B">
      <w:r>
        <w:continuationSeparator/>
      </w:r>
    </w:p>
  </w:endnote>
  <w:endnote w:type="continuationNotice" w:id="1">
    <w:p w14:paraId="55AA4A87" w14:textId="77777777" w:rsidR="00E8261A" w:rsidRDefault="00E826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962E7" w14:textId="77777777" w:rsidR="00E8261A" w:rsidRDefault="00E8261A" w:rsidP="006A582B">
      <w:r>
        <w:separator/>
      </w:r>
    </w:p>
  </w:footnote>
  <w:footnote w:type="continuationSeparator" w:id="0">
    <w:p w14:paraId="2C9AE8E0" w14:textId="77777777" w:rsidR="00E8261A" w:rsidRDefault="00E8261A" w:rsidP="006A582B">
      <w:r>
        <w:continuationSeparator/>
      </w:r>
    </w:p>
  </w:footnote>
  <w:footnote w:type="continuationNotice" w:id="1">
    <w:p w14:paraId="57BF4D8B" w14:textId="77777777" w:rsidR="00E8261A" w:rsidRDefault="00E826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3869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4B3D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1392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AF7A7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2D88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261A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FF5B68E-4D7E-4B78-B484-14CC9BB685A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2B56F26-4AC8-4BFF-97FC-5ED36BD98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185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Apurva samudrala</cp:lastModifiedBy>
  <cp:revision>2</cp:revision>
  <cp:lastPrinted>2014-03-29T07:34:00Z</cp:lastPrinted>
  <dcterms:created xsi:type="dcterms:W3CDTF">2020-10-06T15:50:00Z</dcterms:created>
  <dcterms:modified xsi:type="dcterms:W3CDTF">2020-10-06T15:50:00Z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